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5E9" w:rsidRPr="00AC276D" w:rsidRDefault="001735E9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AC276D">
        <w:rPr>
          <w:rFonts w:ascii="Times New Roman" w:hAnsi="Times New Roman"/>
          <w:b/>
          <w:bCs/>
          <w:sz w:val="22"/>
          <w:szCs w:val="22"/>
        </w:rPr>
        <w:t>Birla Institute of Technology &amp; Science, Pilani</w:t>
      </w:r>
    </w:p>
    <w:p w:rsidR="001735E9" w:rsidRPr="00AC276D" w:rsidRDefault="001735E9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AC276D">
        <w:rPr>
          <w:rFonts w:ascii="Times New Roman" w:hAnsi="Times New Roman"/>
          <w:b/>
          <w:bCs/>
          <w:sz w:val="22"/>
          <w:szCs w:val="22"/>
        </w:rPr>
        <w:t>Work-Integrated Learning Programmes Division</w:t>
      </w:r>
    </w:p>
    <w:p w:rsidR="001735E9" w:rsidRPr="00AC276D" w:rsidRDefault="001735E9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AC276D">
        <w:rPr>
          <w:rFonts w:ascii="Times New Roman" w:hAnsi="Times New Roman"/>
          <w:b/>
          <w:bCs/>
          <w:sz w:val="22"/>
          <w:szCs w:val="22"/>
        </w:rPr>
        <w:t>Second Semester 2017-2018</w:t>
      </w:r>
    </w:p>
    <w:p w:rsidR="001735E9" w:rsidRPr="00AC276D" w:rsidRDefault="001735E9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1735E9" w:rsidRPr="00AC276D" w:rsidRDefault="001735E9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AC276D">
        <w:rPr>
          <w:rFonts w:ascii="Times New Roman" w:hAnsi="Times New Roman"/>
          <w:b/>
          <w:bCs/>
          <w:sz w:val="22"/>
          <w:szCs w:val="22"/>
        </w:rPr>
        <w:t>Mid-Semester Test</w:t>
      </w:r>
    </w:p>
    <w:p w:rsidR="001735E9" w:rsidRPr="00AC276D" w:rsidRDefault="001735E9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AC276D">
        <w:rPr>
          <w:rFonts w:ascii="Times New Roman" w:hAnsi="Times New Roman"/>
          <w:b/>
          <w:bCs/>
          <w:sz w:val="22"/>
          <w:szCs w:val="22"/>
        </w:rPr>
        <w:t>(EC-2 Regular)</w:t>
      </w:r>
    </w:p>
    <w:p w:rsidR="001735E9" w:rsidRPr="00AC276D" w:rsidRDefault="001735E9">
      <w:pPr>
        <w:rPr>
          <w:rFonts w:ascii="Times New Roman" w:hAnsi="Times New Roman"/>
          <w:sz w:val="22"/>
          <w:szCs w:val="22"/>
        </w:rPr>
      </w:pPr>
    </w:p>
    <w:p w:rsidR="001735E9" w:rsidRPr="00AC276D" w:rsidRDefault="001735E9">
      <w:pPr>
        <w:rPr>
          <w:rFonts w:ascii="Times New Roman" w:hAnsi="Times New Roman"/>
          <w:sz w:val="22"/>
          <w:szCs w:val="22"/>
        </w:rPr>
      </w:pPr>
      <w:r w:rsidRPr="00AC276D">
        <w:rPr>
          <w:rFonts w:ascii="Times New Roman" w:hAnsi="Times New Roman"/>
          <w:sz w:val="22"/>
          <w:szCs w:val="22"/>
        </w:rPr>
        <w:t xml:space="preserve">Course No. </w:t>
      </w:r>
      <w:r w:rsidRPr="00AC276D">
        <w:rPr>
          <w:rFonts w:ascii="Times New Roman" w:hAnsi="Times New Roman"/>
          <w:sz w:val="22"/>
          <w:szCs w:val="22"/>
        </w:rPr>
        <w:tab/>
      </w:r>
      <w:r w:rsidRPr="00AC276D">
        <w:rPr>
          <w:rFonts w:ascii="Times New Roman" w:hAnsi="Times New Roman"/>
          <w:sz w:val="22"/>
          <w:szCs w:val="22"/>
        </w:rPr>
        <w:tab/>
        <w:t xml:space="preserve">: </w:t>
      </w:r>
      <w:r>
        <w:rPr>
          <w:rFonts w:ascii="Times New Roman" w:hAnsi="Times New Roman"/>
          <w:sz w:val="22"/>
          <w:szCs w:val="22"/>
        </w:rPr>
        <w:t>SS ZG519</w:t>
      </w:r>
      <w:r w:rsidRPr="00AC276D">
        <w:rPr>
          <w:rFonts w:ascii="Times New Roman" w:hAnsi="Times New Roman"/>
          <w:sz w:val="22"/>
          <w:szCs w:val="22"/>
        </w:rPr>
        <w:t xml:space="preserve">  </w:t>
      </w:r>
    </w:p>
    <w:p w:rsidR="001735E9" w:rsidRPr="00AC276D" w:rsidRDefault="001735E9">
      <w:pPr>
        <w:rPr>
          <w:rFonts w:ascii="Times New Roman" w:hAnsi="Times New Roman"/>
          <w:sz w:val="22"/>
          <w:szCs w:val="22"/>
        </w:rPr>
      </w:pPr>
      <w:r w:rsidRPr="00AC276D">
        <w:rPr>
          <w:rFonts w:ascii="Times New Roman" w:hAnsi="Times New Roman"/>
          <w:sz w:val="22"/>
          <w:szCs w:val="22"/>
        </w:rPr>
        <w:t xml:space="preserve">Course Title </w:t>
      </w:r>
      <w:r w:rsidRPr="00AC276D">
        <w:rPr>
          <w:rFonts w:ascii="Times New Roman" w:hAnsi="Times New Roman"/>
          <w:sz w:val="22"/>
          <w:szCs w:val="22"/>
        </w:rPr>
        <w:tab/>
      </w:r>
      <w:r w:rsidRPr="00AC276D">
        <w:rPr>
          <w:rFonts w:ascii="Times New Roman" w:hAnsi="Times New Roman"/>
          <w:sz w:val="22"/>
          <w:szCs w:val="22"/>
        </w:rPr>
        <w:tab/>
        <w:t xml:space="preserve">: </w:t>
      </w:r>
      <w:r>
        <w:rPr>
          <w:rFonts w:ascii="Times New Roman" w:hAnsi="Times New Roman"/>
          <w:sz w:val="22"/>
          <w:szCs w:val="22"/>
        </w:rPr>
        <w:t xml:space="preserve">DATA STRUCTURES AND ALGORITHMS DESIGN </w:t>
      </w:r>
      <w:r w:rsidRPr="00AC276D">
        <w:rPr>
          <w:rFonts w:ascii="Times New Roman" w:hAnsi="Times New Roman"/>
          <w:sz w:val="22"/>
          <w:szCs w:val="22"/>
        </w:rPr>
        <w:t xml:space="preserve"> </w:t>
      </w:r>
    </w:p>
    <w:p w:rsidR="001735E9" w:rsidRPr="00AC276D" w:rsidRDefault="001735E9">
      <w:pPr>
        <w:rPr>
          <w:rFonts w:ascii="Times New Roman" w:hAnsi="Times New Roman"/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pt;margin-top:12.15pt;width:117pt;height:36pt;z-index:251658240">
            <v:shadow on="t"/>
            <v:textbox>
              <w:txbxContent>
                <w:p w:rsidR="001735E9" w:rsidRDefault="001735E9">
                  <w:pPr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No. of Pages        = 1</w:t>
                  </w:r>
                </w:p>
                <w:p w:rsidR="001735E9" w:rsidRDefault="001735E9">
                  <w:pPr>
                    <w:pStyle w:val="Heading1"/>
                    <w:rPr>
                      <w:b w:val="0"/>
                      <w:sz w:val="22"/>
                      <w:szCs w:val="22"/>
                    </w:rPr>
                  </w:pPr>
                  <w:r>
                    <w:rPr>
                      <w:b w:val="0"/>
                      <w:sz w:val="22"/>
                      <w:szCs w:val="22"/>
                    </w:rPr>
                    <w:t>No. of Questions = 10</w:t>
                  </w:r>
                </w:p>
              </w:txbxContent>
            </v:textbox>
          </v:shape>
        </w:pict>
      </w:r>
      <w:r w:rsidRPr="00AC276D">
        <w:rPr>
          <w:rFonts w:ascii="Times New Roman" w:hAnsi="Times New Roman"/>
          <w:sz w:val="22"/>
          <w:szCs w:val="22"/>
        </w:rPr>
        <w:t xml:space="preserve">Nature of Exam </w:t>
      </w:r>
      <w:r w:rsidRPr="00AC276D">
        <w:rPr>
          <w:rFonts w:ascii="Times New Roman" w:hAnsi="Times New Roman"/>
          <w:sz w:val="22"/>
          <w:szCs w:val="22"/>
        </w:rPr>
        <w:tab/>
        <w:t xml:space="preserve">: Closed Book </w:t>
      </w:r>
    </w:p>
    <w:p w:rsidR="001735E9" w:rsidRPr="00AC276D" w:rsidRDefault="001735E9">
      <w:pPr>
        <w:rPr>
          <w:rFonts w:ascii="Times New Roman" w:hAnsi="Times New Roman"/>
          <w:sz w:val="22"/>
          <w:szCs w:val="22"/>
        </w:rPr>
      </w:pPr>
      <w:r w:rsidRPr="00AC276D">
        <w:rPr>
          <w:rFonts w:ascii="Times New Roman" w:hAnsi="Times New Roman"/>
          <w:sz w:val="22"/>
          <w:szCs w:val="22"/>
        </w:rPr>
        <w:t xml:space="preserve">Weightage </w:t>
      </w:r>
      <w:r w:rsidRPr="00AC276D">
        <w:rPr>
          <w:rFonts w:ascii="Times New Roman" w:hAnsi="Times New Roman"/>
          <w:sz w:val="22"/>
          <w:szCs w:val="22"/>
        </w:rPr>
        <w:tab/>
      </w:r>
      <w:r w:rsidRPr="00AC276D">
        <w:rPr>
          <w:rFonts w:ascii="Times New Roman" w:hAnsi="Times New Roman"/>
          <w:sz w:val="22"/>
          <w:szCs w:val="22"/>
        </w:rPr>
        <w:tab/>
        <w:t>: 3</w:t>
      </w:r>
      <w:r>
        <w:rPr>
          <w:rFonts w:ascii="Times New Roman" w:hAnsi="Times New Roman"/>
          <w:sz w:val="22"/>
          <w:szCs w:val="22"/>
        </w:rPr>
        <w:t>0</w:t>
      </w:r>
      <w:r w:rsidRPr="00AC276D">
        <w:rPr>
          <w:rFonts w:ascii="Times New Roman" w:hAnsi="Times New Roman"/>
          <w:sz w:val="22"/>
          <w:szCs w:val="22"/>
        </w:rPr>
        <w:t xml:space="preserve">% </w:t>
      </w:r>
    </w:p>
    <w:p w:rsidR="001735E9" w:rsidRPr="00AC276D" w:rsidRDefault="001735E9">
      <w:pPr>
        <w:rPr>
          <w:rFonts w:ascii="Times New Roman" w:hAnsi="Times New Roman"/>
          <w:sz w:val="22"/>
          <w:szCs w:val="22"/>
        </w:rPr>
      </w:pPr>
      <w:r w:rsidRPr="00AC276D">
        <w:rPr>
          <w:rFonts w:ascii="Times New Roman" w:hAnsi="Times New Roman"/>
          <w:sz w:val="22"/>
          <w:szCs w:val="22"/>
        </w:rPr>
        <w:t xml:space="preserve">Duration </w:t>
      </w:r>
      <w:r w:rsidRPr="00AC276D">
        <w:rPr>
          <w:rFonts w:ascii="Times New Roman" w:hAnsi="Times New Roman"/>
          <w:sz w:val="22"/>
          <w:szCs w:val="22"/>
        </w:rPr>
        <w:tab/>
      </w:r>
      <w:r w:rsidRPr="00AC276D">
        <w:rPr>
          <w:rFonts w:ascii="Times New Roman" w:hAnsi="Times New Roman"/>
          <w:sz w:val="22"/>
          <w:szCs w:val="22"/>
        </w:rPr>
        <w:tab/>
        <w:t xml:space="preserve">: 2 Hours  </w:t>
      </w:r>
    </w:p>
    <w:p w:rsidR="001735E9" w:rsidRPr="00AC276D" w:rsidRDefault="001735E9">
      <w:pPr>
        <w:pBdr>
          <w:bottom w:val="single" w:sz="4" w:space="1" w:color="auto"/>
        </w:pBdr>
        <w:rPr>
          <w:rFonts w:ascii="Times New Roman" w:hAnsi="Times New Roman"/>
          <w:sz w:val="22"/>
          <w:szCs w:val="22"/>
        </w:rPr>
      </w:pPr>
      <w:r w:rsidRPr="00AC276D">
        <w:rPr>
          <w:rFonts w:ascii="Times New Roman" w:hAnsi="Times New Roman"/>
          <w:sz w:val="22"/>
          <w:szCs w:val="22"/>
        </w:rPr>
        <w:t xml:space="preserve">Date of Exam </w:t>
      </w:r>
      <w:r w:rsidRPr="00AC276D">
        <w:rPr>
          <w:rFonts w:ascii="Times New Roman" w:hAnsi="Times New Roman"/>
          <w:sz w:val="22"/>
          <w:szCs w:val="22"/>
        </w:rPr>
        <w:tab/>
      </w:r>
      <w:r w:rsidRPr="00AC276D">
        <w:rPr>
          <w:rFonts w:ascii="Times New Roman" w:hAnsi="Times New Roman"/>
          <w:sz w:val="22"/>
          <w:szCs w:val="22"/>
        </w:rPr>
        <w:tab/>
        <w:t xml:space="preserve">: </w:t>
      </w:r>
      <w:r>
        <w:rPr>
          <w:rFonts w:ascii="Times New Roman" w:hAnsi="Times New Roman"/>
          <w:sz w:val="22"/>
          <w:szCs w:val="22"/>
        </w:rPr>
        <w:t>03</w:t>
      </w:r>
      <w:r w:rsidRPr="00AC276D">
        <w:rPr>
          <w:rFonts w:ascii="Times New Roman" w:hAnsi="Times New Roman"/>
          <w:sz w:val="22"/>
          <w:szCs w:val="22"/>
        </w:rPr>
        <w:t>/03/2018</w:t>
      </w:r>
      <w:r w:rsidRPr="00AC276D">
        <w:rPr>
          <w:rFonts w:ascii="Times New Roman" w:hAnsi="Times New Roman"/>
          <w:sz w:val="22"/>
          <w:szCs w:val="22"/>
        </w:rPr>
        <w:tab/>
        <w:t>(</w:t>
      </w:r>
      <w:r>
        <w:rPr>
          <w:rFonts w:ascii="Times New Roman" w:hAnsi="Times New Roman"/>
          <w:sz w:val="22"/>
          <w:szCs w:val="22"/>
        </w:rPr>
        <w:t>A</w:t>
      </w:r>
      <w:r w:rsidRPr="00AC276D">
        <w:rPr>
          <w:rFonts w:ascii="Times New Roman" w:hAnsi="Times New Roman"/>
          <w:sz w:val="22"/>
          <w:szCs w:val="22"/>
        </w:rPr>
        <w:t xml:space="preserve">N) </w:t>
      </w:r>
    </w:p>
    <w:p w:rsidR="001735E9" w:rsidRPr="00AC276D" w:rsidRDefault="001735E9">
      <w:pPr>
        <w:rPr>
          <w:rFonts w:ascii="Times New Roman" w:hAnsi="Times New Roman"/>
          <w:sz w:val="22"/>
          <w:szCs w:val="22"/>
        </w:rPr>
      </w:pPr>
      <w:r w:rsidRPr="00AC276D">
        <w:rPr>
          <w:rFonts w:ascii="Times New Roman" w:hAnsi="Times New Roman"/>
          <w:sz w:val="22"/>
          <w:szCs w:val="22"/>
        </w:rPr>
        <w:t xml:space="preserve">Note: </w:t>
      </w:r>
    </w:p>
    <w:p w:rsidR="001735E9" w:rsidRPr="00AC276D" w:rsidRDefault="001735E9">
      <w:pPr>
        <w:numPr>
          <w:ilvl w:val="0"/>
          <w:numId w:val="6"/>
        </w:numPr>
        <w:rPr>
          <w:rFonts w:ascii="Times New Roman" w:hAnsi="Times New Roman"/>
          <w:sz w:val="20"/>
          <w:szCs w:val="22"/>
        </w:rPr>
      </w:pPr>
      <w:r w:rsidRPr="00AC276D">
        <w:rPr>
          <w:rFonts w:ascii="Times New Roman" w:hAnsi="Times New Roman"/>
          <w:sz w:val="20"/>
          <w:szCs w:val="22"/>
        </w:rPr>
        <w:t xml:space="preserve">Please follow all the </w:t>
      </w:r>
      <w:r w:rsidRPr="00AC276D">
        <w:rPr>
          <w:rFonts w:ascii="Times New Roman" w:hAnsi="Times New Roman"/>
          <w:i/>
          <w:iCs/>
          <w:sz w:val="20"/>
          <w:szCs w:val="22"/>
        </w:rPr>
        <w:t>Instructions to Candidates</w:t>
      </w:r>
      <w:r w:rsidRPr="00AC276D">
        <w:rPr>
          <w:rFonts w:ascii="Times New Roman" w:hAnsi="Times New Roman"/>
          <w:sz w:val="20"/>
          <w:szCs w:val="22"/>
        </w:rPr>
        <w:t xml:space="preserve"> given on the cover page of the answer book.</w:t>
      </w:r>
    </w:p>
    <w:p w:rsidR="001735E9" w:rsidRPr="00AC276D" w:rsidRDefault="001735E9">
      <w:pPr>
        <w:numPr>
          <w:ilvl w:val="0"/>
          <w:numId w:val="6"/>
        </w:numPr>
        <w:rPr>
          <w:rFonts w:ascii="Times New Roman" w:hAnsi="Times New Roman"/>
          <w:sz w:val="20"/>
          <w:szCs w:val="22"/>
        </w:rPr>
      </w:pPr>
      <w:r w:rsidRPr="00AC276D">
        <w:rPr>
          <w:rFonts w:ascii="Times New Roman" w:hAnsi="Times New Roman"/>
          <w:sz w:val="20"/>
          <w:szCs w:val="22"/>
        </w:rPr>
        <w:t xml:space="preserve">All parts of a question should be answered consecutively. Each answer should start from a fresh page.  </w:t>
      </w:r>
    </w:p>
    <w:p w:rsidR="001735E9" w:rsidRPr="00AC276D" w:rsidRDefault="001735E9" w:rsidP="005108F8">
      <w:pPr>
        <w:numPr>
          <w:ilvl w:val="0"/>
          <w:numId w:val="6"/>
        </w:numPr>
        <w:rPr>
          <w:rFonts w:ascii="Times New Roman" w:hAnsi="Times New Roman"/>
          <w:sz w:val="20"/>
          <w:szCs w:val="22"/>
        </w:rPr>
      </w:pPr>
      <w:r w:rsidRPr="00AC276D">
        <w:rPr>
          <w:rFonts w:ascii="Times New Roman" w:hAnsi="Times New Roman"/>
          <w:sz w:val="20"/>
          <w:szCs w:val="22"/>
        </w:rPr>
        <w:t xml:space="preserve">Assumptions made if any, should be stated clearly at the beginning of your answer. </w:t>
      </w:r>
    </w:p>
    <w:p w:rsidR="001735E9" w:rsidRPr="00AC276D" w:rsidRDefault="001735E9">
      <w:pPr>
        <w:pBdr>
          <w:top w:val="single" w:sz="4" w:space="1" w:color="auto"/>
        </w:pBdr>
        <w:jc w:val="both"/>
        <w:rPr>
          <w:rFonts w:ascii="Times New Roman" w:hAnsi="Times New Roman"/>
          <w:sz w:val="22"/>
          <w:szCs w:val="22"/>
        </w:rPr>
      </w:pPr>
    </w:p>
    <w:p w:rsidR="001735E9" w:rsidRDefault="001735E9" w:rsidP="00AC276D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 w:rsidRPr="007E728E">
        <w:rPr>
          <w:rFonts w:ascii="Times New Roman" w:hAnsi="Times New Roman"/>
        </w:rPr>
        <w:t>What is an efficient algorithm?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[3]</w:t>
      </w:r>
    </w:p>
    <w:p w:rsidR="001735E9" w:rsidRDefault="001735E9" w:rsidP="00AC276D">
      <w:pPr>
        <w:pStyle w:val="ListParagraph"/>
        <w:ind w:left="0"/>
        <w:jc w:val="both"/>
        <w:rPr>
          <w:rFonts w:ascii="Times New Roman" w:hAnsi="Times New Roman"/>
        </w:rPr>
      </w:pPr>
    </w:p>
    <w:p w:rsidR="001735E9" w:rsidRDefault="001735E9" w:rsidP="00AC276D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 w:rsidRPr="007E728E">
        <w:rPr>
          <w:rFonts w:ascii="Times New Roman" w:hAnsi="Times New Roman"/>
        </w:rPr>
        <w:t xml:space="preserve">Solve the following recurrences by giving tight </w:t>
      </w:r>
      <w:r>
        <w:sym w:font="Symbol" w:char="F071"/>
      </w:r>
      <w:r w:rsidRPr="007E728E">
        <w:rPr>
          <w:rFonts w:ascii="Times New Roman" w:hAnsi="Times New Roman"/>
        </w:rPr>
        <w:t>-notation bounds</w:t>
      </w:r>
      <w:r>
        <w:rPr>
          <w:rFonts w:ascii="Times New Roman" w:hAnsi="Times New Roman"/>
        </w:rPr>
        <w:t xml:space="preserve"> </w:t>
      </w:r>
    </w:p>
    <w:p w:rsidR="001735E9" w:rsidRDefault="001735E9" w:rsidP="00AC276D">
      <w:pPr>
        <w:pStyle w:val="ListParagraph"/>
        <w:ind w:left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360534">
        <w:rPr>
          <w:rFonts w:ascii="Times New Roman" w:hAnsi="Times New Roman"/>
        </w:rPr>
        <w:t>(n) =3T(n/5) + log</w:t>
      </w:r>
      <w:r w:rsidRPr="00360534">
        <w:rPr>
          <w:rFonts w:ascii="Times New Roman" w:hAnsi="Times New Roman"/>
          <w:vertAlign w:val="superscript"/>
        </w:rPr>
        <w:t>2</w:t>
      </w:r>
      <w:r w:rsidRPr="00360534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[3]</w:t>
      </w:r>
    </w:p>
    <w:p w:rsidR="001735E9" w:rsidRPr="00360534" w:rsidRDefault="001735E9" w:rsidP="00AC276D">
      <w:pPr>
        <w:pStyle w:val="ListParagraph"/>
        <w:jc w:val="both"/>
        <w:rPr>
          <w:rFonts w:ascii="Times New Roman" w:hAnsi="Times New Roman"/>
        </w:rPr>
      </w:pPr>
    </w:p>
    <w:p w:rsidR="001735E9" w:rsidRDefault="001735E9" w:rsidP="00AC276D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If we are given two traversal sequences, can we construct the binary tree uniquely?  [3]</w:t>
      </w:r>
    </w:p>
    <w:p w:rsidR="001735E9" w:rsidRDefault="001735E9" w:rsidP="00AC276D">
      <w:pPr>
        <w:pStyle w:val="ListParagraph"/>
        <w:ind w:left="0"/>
        <w:jc w:val="both"/>
        <w:rPr>
          <w:rFonts w:ascii="Times New Roman" w:hAnsi="Times New Roman"/>
        </w:rPr>
      </w:pPr>
    </w:p>
    <w:p w:rsidR="001735E9" w:rsidRPr="007E728E" w:rsidRDefault="001735E9" w:rsidP="00AC276D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Say you have an array containing information regarding n-people. Each person is described using. A string (their name) and a number (their position along a number line), each person has three friends, which are the three people whose number is nearest their own describe an algorithm to identify each person’s three friends.         [3]</w:t>
      </w:r>
    </w:p>
    <w:p w:rsidR="001735E9" w:rsidRDefault="001735E9" w:rsidP="007E728E">
      <w:pPr>
        <w:rPr>
          <w:rFonts w:ascii="Times New Roman" w:hAnsi="Times New Roman"/>
        </w:rPr>
      </w:pPr>
    </w:p>
    <w:p w:rsidR="001735E9" w:rsidRDefault="001735E9" w:rsidP="00AC276D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Find the complexity of the recurrence: T(n) = </w:t>
      </w:r>
      <w:r w:rsidRPr="003210B5">
        <w:rPr>
          <w:rFonts w:ascii="Times New Roman" w:hAnsi="Times New Roman"/>
        </w:rPr>
        <w:fldChar w:fldCharType="begin"/>
      </w:r>
      <w:r w:rsidRPr="003210B5">
        <w:rPr>
          <w:rFonts w:ascii="Times New Roman" w:hAnsi="Times New Roman"/>
        </w:rPr>
        <w:instrText xml:space="preserve"> QUOTE </w:instrText>
      </w:r>
      <w:r w:rsidRPr="003210B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7E728E&quot;/&gt;&lt;wsp:rsid wsp:val=&quot;00063F48&quot;/&gt;&lt;wsp:rsid wsp:val=&quot;0031504F&quot;/&gt;&lt;wsp:rsid wsp:val=&quot;003210B5&quot;/&gt;&lt;wsp:rsid wsp:val=&quot;00360534&quot;/&gt;&lt;wsp:rsid wsp:val=&quot;00455D67&quot;/&gt;&lt;wsp:rsid wsp:val=&quot;005B399B&quot;/&gt;&lt;wsp:rsid wsp:val=&quot;005C0DAF&quot;/&gt;&lt;wsp:rsid wsp:val=&quot;005D4625&quot;/&gt;&lt;wsp:rsid wsp:val=&quot;00617284&quot;/&gt;&lt;wsp:rsid wsp:val=&quot;00771885&quot;/&gt;&lt;wsp:rsid wsp:val=&quot;007E728E&quot;/&gt;&lt;wsp:rsid wsp:val=&quot;009365D7&quot;/&gt;&lt;wsp:rsid wsp:val=&quot;00964A0A&quot;/&gt;&lt;wsp:rsid wsp:val=&quot;00B1357B&quot;/&gt;&lt;wsp:rsid wsp:val=&quot;00B52EBD&quot;/&gt;&lt;wsp:rsid wsp:val=&quot;00CF62EB&quot;/&gt;&lt;wsp:rsid wsp:val=&quot;00FF0282&quot;/&gt;&lt;/wsp:rsids&gt;&lt;/w:docPr&gt;&lt;w:body&gt;&lt;w:p wsp:rsidR=&quot;00000000&quot; wsp:rsidRDefault=&quot;009365D7&quot;&gt;&lt;m:oMathPara&gt;&lt;m:oMath&gt;&lt;m:d&gt;&lt;m:dPr&gt;&lt;m:begChr m:val=&quot;{&quot;/&gt;&lt;m:endChr m:val=&quot;&quot;/&gt;&lt;m:ctrlPr&gt;&lt;w:rPr&gt;&lt;w:rFonts w:ascii=&quot;Cambria Math&quot; w:h-ansi=&quot;Cambria Math&quot;/&gt;&lt;wx:font wx:val=&quot;Cambria Math&quot;/&gt;&lt;w:i/&gt;&lt;/w:rPr&gt;&lt;/m:ctrlPr&gt;&lt;/m:dPr&gt;&lt;m:e&gt;&lt;m:eqArr&gt;&lt;m:eqArrPr&gt;&lt;m:ctrlPr&gt;&lt;w:rPr&gt;&lt;w:rFonts w:ascii=&quot;Cambria Math&quot; w:h-ansi=&quot;Cambria Math&quot;/&gt;&lt;wx:font wx:val=&quot;Cambria Math&quot;/&gt;&lt;w:i/&gt;&lt;/w:rPr&gt;&lt;/m:ctrlPr&gt;&lt;/m:eqArrPr&gt;&lt;m:e&gt;&lt;m:r&gt;&lt;w:rPr&gt;&lt;w:rFonts w:ascii=&quot;Cambria Math&quot; w:h-ansi=&quot;Cambria Math&quot;/&gt;&lt;wx:font wx:val=&quot;Cambria Math&quot;/&gt;&lt;w:i/&gt;&lt;/w:rPr&gt;&lt;m:t&gt;2T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n-1&lt;/m:t&gt;&lt;/m:r&gt;&lt;/m:e&gt;&lt;/m:d&gt;&lt;m:r&gt;&lt;w:rPr&gt;&lt;w:rFonts w:ascii=&quot;Cambria Math&quot; w:h-ansi=&quot;Cambria Math&quot;/&gt;&lt;wx:font wx:val=&quot;Cambria Math&quot;/&gt;&lt;w:i/&gt;&lt;/w:rPr&gt;&lt;m:t&gt;-1&lt;/m:t&gt;&lt;/m:r&gt;&lt;/m:e&gt;&lt;m:e&gt;&lt;m:r&gt;&lt;w:rPr&gt;&lt;w:rFonts w:ascii=&quot;Cambria Math&quot; w:h-ansi=&quot;Cambria Math&quot;/&gt;&lt;wx:font wx:val=&quot;Cambria Math&quot;/&gt;&lt;w:i/&gt;&lt;/w:rPr&gt;&lt;m:t&gt;1, otherwise&lt;/m:t&gt;&lt;/m:r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3210B5">
        <w:rPr>
          <w:rFonts w:ascii="Times New Roman" w:hAnsi="Times New Roman"/>
        </w:rPr>
        <w:instrText xml:space="preserve"> </w:instrText>
      </w:r>
      <w:r w:rsidRPr="003210B5">
        <w:rPr>
          <w:rFonts w:ascii="Times New Roman" w:hAnsi="Times New Roman"/>
        </w:rPr>
        <w:fldChar w:fldCharType="separate"/>
      </w:r>
      <w:r w:rsidRPr="003210B5">
        <w:pict>
          <v:shape id="_x0000_i1026" type="#_x0000_t75" style="width:69.7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7E728E&quot;/&gt;&lt;wsp:rsid wsp:val=&quot;00063F48&quot;/&gt;&lt;wsp:rsid wsp:val=&quot;0031504F&quot;/&gt;&lt;wsp:rsid wsp:val=&quot;003210B5&quot;/&gt;&lt;wsp:rsid wsp:val=&quot;00360534&quot;/&gt;&lt;wsp:rsid wsp:val=&quot;00455D67&quot;/&gt;&lt;wsp:rsid wsp:val=&quot;005B399B&quot;/&gt;&lt;wsp:rsid wsp:val=&quot;005C0DAF&quot;/&gt;&lt;wsp:rsid wsp:val=&quot;005D4625&quot;/&gt;&lt;wsp:rsid wsp:val=&quot;00617284&quot;/&gt;&lt;wsp:rsid wsp:val=&quot;00771885&quot;/&gt;&lt;wsp:rsid wsp:val=&quot;007E728E&quot;/&gt;&lt;wsp:rsid wsp:val=&quot;009365D7&quot;/&gt;&lt;wsp:rsid wsp:val=&quot;00964A0A&quot;/&gt;&lt;wsp:rsid wsp:val=&quot;00B1357B&quot;/&gt;&lt;wsp:rsid wsp:val=&quot;00B52EBD&quot;/&gt;&lt;wsp:rsid wsp:val=&quot;00CF62EB&quot;/&gt;&lt;wsp:rsid wsp:val=&quot;00FF0282&quot;/&gt;&lt;/wsp:rsids&gt;&lt;/w:docPr&gt;&lt;w:body&gt;&lt;w:p wsp:rsidR=&quot;00000000&quot; wsp:rsidRDefault=&quot;009365D7&quot;&gt;&lt;m:oMathPara&gt;&lt;m:oMath&gt;&lt;m:d&gt;&lt;m:dPr&gt;&lt;m:begChr m:val=&quot;{&quot;/&gt;&lt;m:endChr m:val=&quot;&quot;/&gt;&lt;m:ctrlPr&gt;&lt;w:rPr&gt;&lt;w:rFonts w:ascii=&quot;Cambria Math&quot; w:h-ansi=&quot;Cambria Math&quot;/&gt;&lt;wx:font wx:val=&quot;Cambria Math&quot;/&gt;&lt;w:i/&gt;&lt;/w:rPr&gt;&lt;/m:ctrlPr&gt;&lt;/m:dPr&gt;&lt;m:e&gt;&lt;m:eqArr&gt;&lt;m:eqArrPr&gt;&lt;m:ctrlPr&gt;&lt;w:rPr&gt;&lt;w:rFonts w:ascii=&quot;Cambria Math&quot; w:h-ansi=&quot;Cambria Math&quot;/&gt;&lt;wx:font wx:val=&quot;Cambria Math&quot;/&gt;&lt;w:i/&gt;&lt;/w:rPr&gt;&lt;/m:ctrlPr&gt;&lt;/m:eqArrPr&gt;&lt;m:e&gt;&lt;m:r&gt;&lt;w:rPr&gt;&lt;w:rFonts w:ascii=&quot;Cambria Math&quot; w:h-ansi=&quot;Cambria Math&quot;/&gt;&lt;wx:font wx:val=&quot;Cambria Math&quot;/&gt;&lt;w:i/&gt;&lt;/w:rPr&gt;&lt;m:t&gt;2T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n-1&lt;/m:t&gt;&lt;/m:r&gt;&lt;/m:e&gt;&lt;/m:d&gt;&lt;m:r&gt;&lt;w:rPr&gt;&lt;w:rFonts w:ascii=&quot;Cambria Math&quot; w:h-ansi=&quot;Cambria Math&quot;/&gt;&lt;wx:font wx:val=&quot;Cambria Math&quot;/&gt;&lt;w:i/&gt;&lt;/w:rPr&gt;&lt;m:t&gt;-1&lt;/m:t&gt;&lt;/m:r&gt;&lt;/m:e&gt;&lt;m:e&gt;&lt;m:r&gt;&lt;w:rPr&gt;&lt;w:rFonts w:ascii=&quot;Cambria Math&quot; w:h-ansi=&quot;Cambria Math&quot;/&gt;&lt;wx:font wx:val=&quot;Cambria Math&quot;/&gt;&lt;w:i/&gt;&lt;/w:rPr&gt;&lt;m:t&gt;1, otherwise&lt;/m:t&gt;&lt;/m:r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3210B5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[5]</w:t>
      </w:r>
    </w:p>
    <w:p w:rsidR="001735E9" w:rsidRPr="00360534" w:rsidRDefault="001735E9" w:rsidP="00AC276D">
      <w:pPr>
        <w:pStyle w:val="ListParagraph"/>
        <w:ind w:left="0"/>
        <w:rPr>
          <w:rFonts w:ascii="Times New Roman" w:hAnsi="Times New Roman"/>
        </w:rPr>
      </w:pPr>
    </w:p>
    <w:p w:rsidR="001735E9" w:rsidRDefault="001735E9" w:rsidP="00AC276D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Draw the AVL-Tree that result from inserting the keys 4,1,2,3,9,5,7,15 in that order into an initially empty AVL-tree, you are request to show the intermediate and finial tree and give a post-order traversal of your finial tree.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[5]</w:t>
      </w:r>
    </w:p>
    <w:p w:rsidR="001735E9" w:rsidRPr="0031504F" w:rsidRDefault="001735E9" w:rsidP="00AC276D">
      <w:pPr>
        <w:pStyle w:val="ListParagraph"/>
        <w:ind w:left="0"/>
        <w:jc w:val="both"/>
        <w:rPr>
          <w:rFonts w:ascii="Times New Roman" w:hAnsi="Times New Roman"/>
        </w:rPr>
      </w:pPr>
    </w:p>
    <w:p w:rsidR="001735E9" w:rsidRPr="00B52EBD" w:rsidRDefault="001735E9" w:rsidP="00AC276D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Explain how you can utilize a minimum heap to sort the list of numbers in descending order. Let n be the number of elements in the list. What is the complexity if your sorting algorithm?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[5]</w:t>
      </w:r>
    </w:p>
    <w:p w:rsidR="001735E9" w:rsidRPr="00CF62EB" w:rsidRDefault="001735E9" w:rsidP="00CF62EB">
      <w:pPr>
        <w:ind w:left="36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 </w:t>
      </w:r>
    </w:p>
    <w:p w:rsidR="001735E9" w:rsidRDefault="001735E9" w:rsidP="00AC276D">
      <w:pPr>
        <w:rPr>
          <w:rFonts w:ascii="Times New Roman" w:hAnsi="Times New Roman"/>
        </w:rPr>
      </w:pPr>
      <w:r>
        <w:rPr>
          <w:rFonts w:ascii="Times New Roman" w:hAnsi="Times New Roman"/>
        </w:rPr>
        <w:t>[Justify the following statement, wither valid or Invalid, with reasoning]</w:t>
      </w:r>
    </w:p>
    <w:p w:rsidR="001735E9" w:rsidRDefault="001735E9" w:rsidP="00AC276D">
      <w:pPr>
        <w:rPr>
          <w:rFonts w:ascii="Times New Roman" w:hAnsi="Times New Roman"/>
        </w:rPr>
      </w:pPr>
    </w:p>
    <w:p w:rsidR="001735E9" w:rsidRDefault="001735E9" w:rsidP="00AC276D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complete binary tree with a height of h can have more nodes than a full binary tree with a height of h.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[1]</w:t>
      </w:r>
    </w:p>
    <w:p w:rsidR="001735E9" w:rsidRDefault="001735E9" w:rsidP="00AC276D">
      <w:pPr>
        <w:pStyle w:val="ListParagraph"/>
        <w:ind w:left="0"/>
        <w:rPr>
          <w:rFonts w:ascii="Times New Roman" w:hAnsi="Times New Roman"/>
        </w:rPr>
      </w:pPr>
    </w:p>
    <w:p w:rsidR="001735E9" w:rsidRDefault="001735E9" w:rsidP="00AC276D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we use a max-heap to implement a priority queue, the time complexity of both the add and delete operations are O(n)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[1]</w:t>
      </w:r>
    </w:p>
    <w:p w:rsidR="001735E9" w:rsidRDefault="001735E9" w:rsidP="00AC276D">
      <w:pPr>
        <w:pStyle w:val="ListParagraph"/>
        <w:ind w:left="0"/>
        <w:jc w:val="both"/>
        <w:rPr>
          <w:rFonts w:ascii="Times New Roman" w:hAnsi="Times New Roman"/>
        </w:rPr>
      </w:pPr>
    </w:p>
    <w:p w:rsidR="001735E9" w:rsidRPr="00771885" w:rsidRDefault="001735E9" w:rsidP="00AC276D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Given n-integers a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…..a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</w:rPr>
        <w:t>, the third smallest number among a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…..a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</w:rPr>
        <w:t xml:space="preserve"> can be computed in O(n) time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[1]</w:t>
      </w:r>
    </w:p>
    <w:p w:rsidR="001735E9" w:rsidRPr="007E728E" w:rsidRDefault="001735E9" w:rsidP="00CF62E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*******</w:t>
      </w:r>
    </w:p>
    <w:sectPr w:rsidR="001735E9" w:rsidRPr="007E728E" w:rsidSect="00B135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2200"/>
    <w:multiLevelType w:val="hybridMultilevel"/>
    <w:tmpl w:val="067E7186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F06623"/>
    <w:multiLevelType w:val="hybridMultilevel"/>
    <w:tmpl w:val="446E94FC"/>
    <w:lvl w:ilvl="0" w:tplc="4622E05E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86A4DD3"/>
    <w:multiLevelType w:val="hybridMultilevel"/>
    <w:tmpl w:val="BC9A0A88"/>
    <w:lvl w:ilvl="0" w:tplc="4622E05E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D4C2867"/>
    <w:multiLevelType w:val="multilevel"/>
    <w:tmpl w:val="C49C3360"/>
    <w:lvl w:ilvl="0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EA54C24"/>
    <w:multiLevelType w:val="hybridMultilevel"/>
    <w:tmpl w:val="812610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1FB06D45"/>
    <w:multiLevelType w:val="hybridMultilevel"/>
    <w:tmpl w:val="FC78128C"/>
    <w:lvl w:ilvl="0" w:tplc="4BBE46D0">
      <w:start w:val="8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FF7C93"/>
    <w:multiLevelType w:val="hybridMultilevel"/>
    <w:tmpl w:val="4BA089EC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64C76DA"/>
    <w:multiLevelType w:val="multilevel"/>
    <w:tmpl w:val="BC9A0A88"/>
    <w:lvl w:ilvl="0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215DC7"/>
    <w:multiLevelType w:val="hybridMultilevel"/>
    <w:tmpl w:val="8BBE8B00"/>
    <w:lvl w:ilvl="0" w:tplc="B0786C06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0FB4242"/>
    <w:multiLevelType w:val="hybridMultilevel"/>
    <w:tmpl w:val="4F96979A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D9E1FB4"/>
    <w:multiLevelType w:val="hybridMultilevel"/>
    <w:tmpl w:val="C49C3360"/>
    <w:lvl w:ilvl="0" w:tplc="4622E05E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E242ECD"/>
    <w:multiLevelType w:val="multilevel"/>
    <w:tmpl w:val="FC78128C"/>
    <w:lvl w:ilvl="0">
      <w:start w:val="8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BDC41EE"/>
    <w:multiLevelType w:val="multilevel"/>
    <w:tmpl w:val="8BBE8B00"/>
    <w:lvl w:ilvl="0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12"/>
  </w:num>
  <w:num w:numId="9">
    <w:abstractNumId w:val="2"/>
  </w:num>
  <w:num w:numId="10">
    <w:abstractNumId w:val="7"/>
  </w:num>
  <w:num w:numId="11">
    <w:abstractNumId w:val="11"/>
  </w:num>
  <w:num w:numId="12">
    <w:abstractNumId w:val="1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728E"/>
    <w:rsid w:val="000455E8"/>
    <w:rsid w:val="00063F48"/>
    <w:rsid w:val="0015465C"/>
    <w:rsid w:val="001735E9"/>
    <w:rsid w:val="0031504F"/>
    <w:rsid w:val="003210B5"/>
    <w:rsid w:val="00360534"/>
    <w:rsid w:val="00455D67"/>
    <w:rsid w:val="005108F8"/>
    <w:rsid w:val="005B399B"/>
    <w:rsid w:val="005C0DAF"/>
    <w:rsid w:val="005D4625"/>
    <w:rsid w:val="00617284"/>
    <w:rsid w:val="00771885"/>
    <w:rsid w:val="007E728E"/>
    <w:rsid w:val="00964A0A"/>
    <w:rsid w:val="00AC276D"/>
    <w:rsid w:val="00B1357B"/>
    <w:rsid w:val="00B52EBD"/>
    <w:rsid w:val="00CF62EB"/>
    <w:rsid w:val="00F91015"/>
    <w:rsid w:val="00FF0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28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55D67"/>
    <w:pPr>
      <w:keepNext/>
      <w:outlineLvl w:val="0"/>
    </w:pPr>
    <w:rPr>
      <w:rFonts w:ascii="Times New Roman" w:eastAsia="Times New Roman" w:hAnsi="Times New Roman"/>
      <w:b/>
      <w:bCs/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55D67"/>
    <w:rPr>
      <w:rFonts w:ascii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99"/>
    <w:qFormat/>
    <w:rsid w:val="007E7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1885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45</TotalTime>
  <Pages>1</Pages>
  <Words>332</Words>
  <Characters>1893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Chennupati Rakesh Prasanna</dc:creator>
  <cp:keywords/>
  <dc:description/>
  <cp:lastModifiedBy>dell</cp:lastModifiedBy>
  <cp:revision>7</cp:revision>
  <cp:lastPrinted>2018-02-06T06:58:00Z</cp:lastPrinted>
  <dcterms:created xsi:type="dcterms:W3CDTF">2018-01-30T14:37:00Z</dcterms:created>
  <dcterms:modified xsi:type="dcterms:W3CDTF">2018-02-06T07:04:00Z</dcterms:modified>
</cp:coreProperties>
</file>